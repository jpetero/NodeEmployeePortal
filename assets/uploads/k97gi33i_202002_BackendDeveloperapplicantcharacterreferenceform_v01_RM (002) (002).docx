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2EB4" w14:textId="77777777" w:rsidR="00AC2CA9" w:rsidRPr="00810C34" w:rsidRDefault="00AC2CA9" w:rsidP="00AC2CA9">
      <w:pPr>
        <w:jc w:val="both"/>
        <w:rPr>
          <w:rFonts w:asciiTheme="minorHAnsi" w:hAnsiTheme="minorHAnsi" w:cstheme="minorHAnsi"/>
          <w:b/>
          <w:szCs w:val="22"/>
          <w:lang w:val="en-GB"/>
        </w:rPr>
      </w:pPr>
      <w:r w:rsidRPr="00810C34">
        <w:rPr>
          <w:rFonts w:asciiTheme="minorHAnsi" w:hAnsiTheme="minorHAnsi" w:cstheme="minorHAnsi"/>
          <w:b/>
          <w:szCs w:val="22"/>
          <w:lang w:val="en-GB"/>
        </w:rPr>
        <w:t>Overview of the company;</w:t>
      </w:r>
    </w:p>
    <w:p w14:paraId="189D771A" w14:textId="21DC7436" w:rsidR="00AC2CA9" w:rsidRPr="00810C34" w:rsidRDefault="00AC2CA9" w:rsidP="00AC2CA9">
      <w:pPr>
        <w:jc w:val="both"/>
        <w:rPr>
          <w:rFonts w:asciiTheme="minorHAnsi" w:hAnsiTheme="minorHAnsi" w:cstheme="minorHAnsi"/>
          <w:szCs w:val="22"/>
          <w:lang w:val="en-GB"/>
        </w:rPr>
      </w:pPr>
      <w:proofErr w:type="spellStart"/>
      <w:proofErr w:type="gramStart"/>
      <w:r w:rsidRPr="00810C34">
        <w:rPr>
          <w:rFonts w:asciiTheme="minorHAnsi" w:hAnsiTheme="minorHAnsi" w:cstheme="minorHAnsi"/>
          <w:szCs w:val="22"/>
          <w:lang w:val="en-GB"/>
        </w:rPr>
        <w:t>awamo</w:t>
      </w:r>
      <w:proofErr w:type="spellEnd"/>
      <w:proofErr w:type="gramEnd"/>
      <w:r w:rsidRPr="00810C34">
        <w:rPr>
          <w:rFonts w:asciiTheme="minorHAnsi" w:hAnsiTheme="minorHAnsi" w:cstheme="minorHAnsi"/>
          <w:szCs w:val="22"/>
          <w:lang w:val="en-GB"/>
        </w:rPr>
        <w:t xml:space="preserve"> is an ambitious </w:t>
      </w:r>
      <w:proofErr w:type="spellStart"/>
      <w:r w:rsidRPr="00810C34">
        <w:rPr>
          <w:rFonts w:asciiTheme="minorHAnsi" w:hAnsiTheme="minorHAnsi" w:cstheme="minorHAnsi"/>
          <w:szCs w:val="22"/>
          <w:lang w:val="en-GB"/>
        </w:rPr>
        <w:t>FinTech</w:t>
      </w:r>
      <w:proofErr w:type="spellEnd"/>
      <w:r w:rsidRPr="00810C34">
        <w:rPr>
          <w:rFonts w:asciiTheme="minorHAnsi" w:hAnsiTheme="minorHAnsi" w:cstheme="minorHAnsi"/>
          <w:szCs w:val="22"/>
          <w:lang w:val="en-GB"/>
        </w:rPr>
        <w:t xml:space="preserve"> company headquartered in </w:t>
      </w:r>
      <w:r w:rsidR="00485002">
        <w:rPr>
          <w:rFonts w:asciiTheme="minorHAnsi" w:hAnsiTheme="minorHAnsi" w:cstheme="minorHAnsi"/>
          <w:szCs w:val="22"/>
          <w:lang w:val="en-GB"/>
        </w:rPr>
        <w:t>F</w:t>
      </w:r>
      <w:r w:rsidRPr="00810C34">
        <w:rPr>
          <w:rFonts w:asciiTheme="minorHAnsi" w:hAnsiTheme="minorHAnsi" w:cstheme="minorHAnsi"/>
          <w:szCs w:val="22"/>
          <w:lang w:val="en-GB"/>
        </w:rPr>
        <w:t xml:space="preserve">rankfurt, Germany. In Africa, we are headquartered in </w:t>
      </w:r>
      <w:proofErr w:type="spellStart"/>
      <w:r w:rsidRPr="00810C34">
        <w:rPr>
          <w:rFonts w:asciiTheme="minorHAnsi" w:hAnsiTheme="minorHAnsi" w:cstheme="minorHAnsi"/>
          <w:szCs w:val="22"/>
          <w:lang w:val="en-GB"/>
        </w:rPr>
        <w:t>Muyenga</w:t>
      </w:r>
      <w:proofErr w:type="spellEnd"/>
      <w:r w:rsidRPr="00810C34">
        <w:rPr>
          <w:rFonts w:asciiTheme="minorHAnsi" w:hAnsiTheme="minorHAnsi" w:cstheme="minorHAnsi"/>
          <w:szCs w:val="22"/>
          <w:lang w:val="en-GB"/>
        </w:rPr>
        <w:t xml:space="preserve"> and have operations in the East, West and Northern regions as well. In March 2019, we branched out to Kenya and have now grown to have different branches in </w:t>
      </w:r>
      <w:proofErr w:type="spellStart"/>
      <w:r w:rsidRPr="00810C34">
        <w:rPr>
          <w:rFonts w:asciiTheme="minorHAnsi" w:hAnsiTheme="minorHAnsi" w:cstheme="minorHAnsi"/>
          <w:szCs w:val="22"/>
          <w:lang w:val="en-GB"/>
        </w:rPr>
        <w:t>Eldoret</w:t>
      </w:r>
      <w:proofErr w:type="spellEnd"/>
      <w:r w:rsidRPr="00810C34">
        <w:rPr>
          <w:rFonts w:asciiTheme="minorHAnsi" w:hAnsiTheme="minorHAnsi" w:cstheme="minorHAnsi"/>
          <w:szCs w:val="22"/>
          <w:lang w:val="en-GB"/>
        </w:rPr>
        <w:t xml:space="preserve">, Meru, and most recently Mombasa. The company's mission is to revolutionize the African microfinance sector. For more information about us, please visit our website at </w:t>
      </w:r>
      <w:hyperlink r:id="rId11" w:history="1">
        <w:proofErr w:type="spellStart"/>
        <w:r w:rsidRPr="00810C34">
          <w:rPr>
            <w:rStyle w:val="Hyperlink"/>
            <w:rFonts w:asciiTheme="minorHAnsi" w:hAnsiTheme="minorHAnsi" w:cstheme="minorHAnsi"/>
            <w:szCs w:val="22"/>
            <w:lang w:val="en-GB"/>
          </w:rPr>
          <w:t>www.awamo.com</w:t>
        </w:r>
        <w:proofErr w:type="spellEnd"/>
      </w:hyperlink>
    </w:p>
    <w:p w14:paraId="6BEECD66" w14:textId="77777777" w:rsidR="00AC2CA9" w:rsidRPr="00810C34" w:rsidRDefault="00AC2CA9" w:rsidP="00AC2CA9">
      <w:pPr>
        <w:jc w:val="both"/>
        <w:rPr>
          <w:rFonts w:asciiTheme="minorHAnsi" w:hAnsiTheme="minorHAnsi" w:cstheme="minorHAnsi"/>
          <w:szCs w:val="22"/>
          <w:lang w:val="en-GB"/>
        </w:rPr>
      </w:pPr>
    </w:p>
    <w:p w14:paraId="434AC1A8" w14:textId="77777777" w:rsidR="00AC2CA9" w:rsidRPr="00810C34" w:rsidRDefault="00AC2CA9" w:rsidP="00AC2CA9">
      <w:pPr>
        <w:jc w:val="both"/>
        <w:rPr>
          <w:rFonts w:asciiTheme="minorHAnsi" w:hAnsiTheme="minorHAnsi" w:cstheme="minorHAnsi"/>
          <w:b/>
          <w:szCs w:val="22"/>
          <w:lang w:val="en-GB"/>
        </w:rPr>
      </w:pPr>
      <w:r w:rsidRPr="00810C34">
        <w:rPr>
          <w:rFonts w:asciiTheme="minorHAnsi" w:hAnsiTheme="minorHAnsi" w:cstheme="minorHAnsi"/>
          <w:b/>
          <w:szCs w:val="22"/>
          <w:lang w:val="en-GB"/>
        </w:rPr>
        <w:t>Overview of the position;</w:t>
      </w:r>
    </w:p>
    <w:p w14:paraId="23FF5D71" w14:textId="28B7A922" w:rsidR="00AC2CA9" w:rsidRPr="00485002" w:rsidRDefault="00AC2CA9" w:rsidP="00485002">
      <w:pPr>
        <w:rPr>
          <w:rFonts w:asciiTheme="minorHAnsi" w:hAnsiTheme="minorHAnsi" w:cstheme="minorHAnsi"/>
          <w:szCs w:val="22"/>
          <w:lang w:val="en-GB"/>
        </w:rPr>
      </w:pPr>
      <w:r w:rsidRPr="00485002">
        <w:rPr>
          <w:rFonts w:asciiTheme="minorHAnsi" w:hAnsiTheme="minorHAnsi" w:cstheme="minorHAnsi"/>
          <w:szCs w:val="22"/>
          <w:lang w:val="en-GB"/>
        </w:rPr>
        <w:t xml:space="preserve">The applicant was interviewed for the </w:t>
      </w:r>
      <w:r w:rsidR="00DE58B6" w:rsidRPr="00485002">
        <w:rPr>
          <w:rFonts w:asciiTheme="minorHAnsi" w:hAnsiTheme="minorHAnsi" w:cstheme="minorHAnsi"/>
          <w:szCs w:val="22"/>
          <w:lang w:val="en-GB"/>
        </w:rPr>
        <w:t>Backend Developer</w:t>
      </w:r>
      <w:r w:rsidRPr="00485002">
        <w:rPr>
          <w:rFonts w:asciiTheme="minorHAnsi" w:hAnsiTheme="minorHAnsi" w:cstheme="minorHAnsi"/>
          <w:szCs w:val="22"/>
          <w:lang w:val="en-GB"/>
        </w:rPr>
        <w:t xml:space="preserve"> role and following success in the interviews held was found to be a suitable candidate. The </w:t>
      </w:r>
      <w:r w:rsidR="00485002" w:rsidRPr="00485002">
        <w:rPr>
          <w:rFonts w:asciiTheme="minorHAnsi" w:hAnsiTheme="minorHAnsi" w:cstheme="minorHAnsi"/>
          <w:szCs w:val="22"/>
          <w:shd w:val="clear" w:color="auto" w:fill="FFFFFF"/>
        </w:rPr>
        <w:t>job entails developing and maintaining awamo application’s backend architecture; ensuring that it meets globally accepted standards and provides for different integrations with other solutions.</w:t>
      </w:r>
    </w:p>
    <w:p w14:paraId="16B07F29" w14:textId="77777777" w:rsidR="00AC2CA9" w:rsidRPr="00810C34" w:rsidRDefault="00AC2CA9" w:rsidP="00AC2CA9">
      <w:pPr>
        <w:jc w:val="both"/>
        <w:rPr>
          <w:rFonts w:asciiTheme="minorHAnsi" w:hAnsiTheme="minorHAnsi" w:cstheme="minorHAnsi"/>
          <w:b/>
          <w:szCs w:val="22"/>
          <w:lang w:val="en-GB"/>
        </w:rPr>
      </w:pPr>
      <w:r w:rsidRPr="00810C34">
        <w:rPr>
          <w:rFonts w:asciiTheme="minorHAnsi" w:hAnsiTheme="minorHAnsi" w:cstheme="minorHAnsi"/>
          <w:b/>
          <w:szCs w:val="22"/>
          <w:lang w:val="en-GB"/>
        </w:rPr>
        <w:t>Requirement from the referee;</w:t>
      </w:r>
    </w:p>
    <w:p w14:paraId="0C0B09D6" w14:textId="77777777" w:rsidR="00AC2CA9" w:rsidRPr="00810C34" w:rsidRDefault="00AC2CA9" w:rsidP="00AC2CA9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Cs w:val="22"/>
          <w:lang w:val="en-GB" w:eastAsia="en-US"/>
        </w:rPr>
      </w:pPr>
      <w:r w:rsidRPr="00810C34">
        <w:rPr>
          <w:rFonts w:asciiTheme="minorHAnsi" w:hAnsiTheme="minorHAnsi" w:cstheme="minorHAnsi"/>
          <w:szCs w:val="22"/>
          <w:lang w:val="en-GB"/>
        </w:rPr>
        <w:t>The applicant indicated you as a referee and w</w:t>
      </w:r>
      <w:r w:rsidRPr="00810C34">
        <w:rPr>
          <w:rFonts w:asciiTheme="minorHAnsi" w:eastAsiaTheme="minorHAnsi" w:hAnsiTheme="minorHAnsi" w:cstheme="minorHAnsi"/>
          <w:szCs w:val="22"/>
          <w:lang w:val="en-GB" w:eastAsia="en-US"/>
        </w:rPr>
        <w:t xml:space="preserve">e believe your observations and assessment of his character would go a long way in guiding us further on his suitability for the role he is being considered for. </w:t>
      </w:r>
    </w:p>
    <w:p w14:paraId="1E85043A" w14:textId="77777777" w:rsidR="00AC2CA9" w:rsidRPr="00810C34" w:rsidRDefault="00AC2CA9" w:rsidP="00AC2C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Cs w:val="22"/>
          <w:lang w:val="en-GB" w:eastAsia="en-US"/>
        </w:rPr>
      </w:pPr>
    </w:p>
    <w:p w14:paraId="6FFFE25C" w14:textId="77777777" w:rsidR="00AC2CA9" w:rsidRPr="00810C34" w:rsidRDefault="00AC2CA9" w:rsidP="00AC2C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2"/>
          <w:lang w:val="en-GB" w:eastAsia="en-US"/>
        </w:rPr>
      </w:pPr>
      <w:r w:rsidRPr="00810C34">
        <w:rPr>
          <w:rFonts w:asciiTheme="minorHAnsi" w:eastAsiaTheme="minorHAnsi" w:hAnsiTheme="minorHAnsi" w:cstheme="minorHAnsi"/>
          <w:b/>
          <w:bCs/>
          <w:szCs w:val="22"/>
          <w:lang w:val="en-GB" w:eastAsia="en-US"/>
        </w:rPr>
        <w:t xml:space="preserve">All evaluations will be kept in strict confidence and will not be shown to the applicant. </w:t>
      </w:r>
      <w:r w:rsidRPr="00810C34">
        <w:rPr>
          <w:rFonts w:asciiTheme="minorHAnsi" w:eastAsiaTheme="minorHAnsi" w:hAnsiTheme="minorHAnsi" w:cstheme="minorHAnsi"/>
          <w:szCs w:val="22"/>
          <w:lang w:val="en-GB" w:eastAsia="en-US"/>
        </w:rPr>
        <w:t xml:space="preserve">Letters of reference may be submitted in addition to this form. </w:t>
      </w:r>
    </w:p>
    <w:p w14:paraId="5AC40D28" w14:textId="77777777" w:rsidR="00910B0C" w:rsidRPr="00910B0C" w:rsidRDefault="00910B0C" w:rsidP="00112E5A">
      <w:pPr>
        <w:rPr>
          <w:rFonts w:asciiTheme="minorHAnsi" w:hAnsiTheme="minorHAnsi" w:cs="Arial"/>
          <w:szCs w:val="22"/>
          <w:lang w:val="en-US"/>
        </w:rPr>
      </w:pPr>
    </w:p>
    <w:p w14:paraId="2E39AAD9" w14:textId="2ECFE3B1" w:rsidR="00910B0C" w:rsidRPr="00910B0C" w:rsidRDefault="00112E5A" w:rsidP="00112E5A">
      <w:pPr>
        <w:rPr>
          <w:rFonts w:asciiTheme="minorHAnsi" w:hAnsiTheme="minorHAnsi" w:cs="Arial"/>
          <w:b/>
          <w:szCs w:val="22"/>
          <w:lang w:val="en-US"/>
        </w:rPr>
      </w:pPr>
      <w:r w:rsidRPr="00910B0C">
        <w:rPr>
          <w:rFonts w:asciiTheme="minorHAnsi" w:hAnsiTheme="minorHAnsi" w:cs="Arial"/>
          <w:b/>
          <w:szCs w:val="22"/>
          <w:lang w:val="en-US"/>
        </w:rPr>
        <w:t xml:space="preserve">Name of the Candidate: </w:t>
      </w:r>
      <w:r w:rsidR="00986DC6">
        <w:rPr>
          <w:rFonts w:asciiTheme="minorHAnsi" w:hAnsiTheme="minorHAnsi" w:cs="Arial"/>
          <w:b/>
          <w:szCs w:val="22"/>
          <w:lang w:val="en-US"/>
        </w:rPr>
        <w:t xml:space="preserve"> </w:t>
      </w:r>
      <w:r w:rsidR="00986DC6">
        <w:t>Julius Peter Oketayot</w:t>
      </w:r>
    </w:p>
    <w:p w14:paraId="755C0F36" w14:textId="77777777" w:rsidR="00112E5A" w:rsidRDefault="00112E5A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What is your relationship to the applicant?</w:t>
      </w:r>
    </w:p>
    <w:p w14:paraId="45E647A0" w14:textId="01170A85" w:rsidR="008D7962" w:rsidRPr="008D7962" w:rsidRDefault="008D7962" w:rsidP="008D7962">
      <w:pPr>
        <w:ind w:left="720"/>
        <w:rPr>
          <w:rFonts w:asciiTheme="minorHAnsi" w:hAnsiTheme="minorHAnsi" w:cs="Arial"/>
          <w:i/>
          <w:szCs w:val="22"/>
          <w:lang w:val="en-US"/>
        </w:rPr>
      </w:pPr>
      <w:r w:rsidRPr="008D7962">
        <w:rPr>
          <w:rFonts w:ascii="Calibri" w:hAnsi="Calibri" w:cs="Calibri"/>
          <w:i/>
          <w:color w:val="201F1E"/>
          <w:szCs w:val="22"/>
          <w:shd w:val="clear" w:color="auto" w:fill="FFFFFF"/>
        </w:rPr>
        <w:t>I employed him for a contract job to develop an employee management application for company 3D Services.</w:t>
      </w:r>
    </w:p>
    <w:p w14:paraId="67C07649" w14:textId="77777777" w:rsidR="00112E5A" w:rsidRPr="00910B0C" w:rsidRDefault="00112E5A" w:rsidP="00873315">
      <w:pPr>
        <w:ind w:left="720"/>
        <w:rPr>
          <w:rFonts w:asciiTheme="minorHAnsi" w:hAnsiTheme="minorHAnsi" w:cs="Arial"/>
          <w:szCs w:val="22"/>
          <w:lang w:val="en-US"/>
        </w:rPr>
      </w:pPr>
    </w:p>
    <w:p w14:paraId="5D86CF78" w14:textId="77777777" w:rsidR="00112E5A" w:rsidRPr="008D7962" w:rsidRDefault="00112E5A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How long have you known the applicant</w:t>
      </w:r>
      <w:r w:rsidRPr="00910B0C">
        <w:rPr>
          <w:rFonts w:asciiTheme="minorHAnsi" w:hAnsiTheme="minorHAnsi" w:cs="Arial"/>
          <w:b/>
          <w:szCs w:val="22"/>
          <w:lang w:val="en-US"/>
        </w:rPr>
        <w:t>?</w:t>
      </w:r>
    </w:p>
    <w:p w14:paraId="136A676E" w14:textId="6A4D18AD" w:rsidR="008D7962" w:rsidRPr="008D7962" w:rsidRDefault="008D7962" w:rsidP="008D7962">
      <w:pPr>
        <w:ind w:left="720"/>
        <w:rPr>
          <w:rFonts w:asciiTheme="minorHAnsi" w:hAnsiTheme="minorHAnsi" w:cs="Arial"/>
          <w:i/>
          <w:szCs w:val="22"/>
          <w:lang w:val="en-US"/>
        </w:rPr>
      </w:pPr>
      <w:r w:rsidRPr="008D7962">
        <w:rPr>
          <w:rFonts w:ascii="Calibri" w:hAnsi="Calibri" w:cs="Calibri"/>
          <w:i/>
          <w:color w:val="201F1E"/>
          <w:szCs w:val="22"/>
          <w:shd w:val="clear" w:color="auto" w:fill="FFFFFF"/>
        </w:rPr>
        <w:t>I have known him for two years now.</w:t>
      </w:r>
    </w:p>
    <w:p w14:paraId="17D21F97" w14:textId="77777777" w:rsidR="00112E5A" w:rsidRPr="00910B0C" w:rsidRDefault="00112E5A" w:rsidP="00112E5A">
      <w:pPr>
        <w:rPr>
          <w:rFonts w:asciiTheme="minorHAnsi" w:hAnsiTheme="minorHAnsi" w:cs="Arial"/>
          <w:b/>
          <w:szCs w:val="22"/>
          <w:lang w:val="en-US"/>
        </w:rPr>
      </w:pPr>
    </w:p>
    <w:p w14:paraId="44C571D5" w14:textId="77777777" w:rsidR="00105F15" w:rsidRDefault="00873315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How well do you</w:t>
      </w:r>
      <w:r w:rsidR="00105F15">
        <w:rPr>
          <w:rFonts w:asciiTheme="minorHAnsi" w:hAnsiTheme="minorHAnsi" w:cs="Arial"/>
          <w:szCs w:val="22"/>
          <w:lang w:val="en-US"/>
        </w:rPr>
        <w:t xml:space="preserve"> know the applicant? </w:t>
      </w:r>
    </w:p>
    <w:p w14:paraId="73129408" w14:textId="65ACCCF9" w:rsidR="00873315" w:rsidRPr="00910B0C" w:rsidRDefault="00105F15" w:rsidP="00105F15">
      <w:pPr>
        <w:ind w:left="720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>Very well</w:t>
      </w:r>
    </w:p>
    <w:p w14:paraId="2AC5EF3E" w14:textId="77777777" w:rsidR="00873315" w:rsidRPr="00910B0C" w:rsidRDefault="00873315" w:rsidP="00873315">
      <w:pPr>
        <w:pStyle w:val="ListParagraph"/>
        <w:rPr>
          <w:rFonts w:asciiTheme="minorHAnsi" w:hAnsiTheme="minorHAnsi" w:cs="Arial"/>
          <w:szCs w:val="22"/>
          <w:lang w:val="en-US"/>
        </w:rPr>
      </w:pPr>
    </w:p>
    <w:p w14:paraId="0677EC94" w14:textId="77777777" w:rsidR="00112E5A" w:rsidRDefault="00C35598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If the applicant worked with you previously, w</w:t>
      </w:r>
      <w:r w:rsidR="00112E5A" w:rsidRPr="00910B0C">
        <w:rPr>
          <w:rFonts w:asciiTheme="minorHAnsi" w:hAnsiTheme="minorHAnsi" w:cs="Arial"/>
          <w:szCs w:val="22"/>
          <w:lang w:val="en-US"/>
        </w:rPr>
        <w:t xml:space="preserve">hat was the nature of </w:t>
      </w:r>
      <w:r w:rsidRPr="00910B0C">
        <w:rPr>
          <w:rFonts w:asciiTheme="minorHAnsi" w:hAnsiTheme="minorHAnsi" w:cs="Arial"/>
          <w:szCs w:val="22"/>
          <w:lang w:val="en-US"/>
        </w:rPr>
        <w:t>h</w:t>
      </w:r>
      <w:r w:rsidR="00BD7E1C">
        <w:rPr>
          <w:rFonts w:asciiTheme="minorHAnsi" w:hAnsiTheme="minorHAnsi" w:cs="Arial"/>
          <w:szCs w:val="22"/>
          <w:lang w:val="en-US"/>
        </w:rPr>
        <w:t>is</w:t>
      </w:r>
      <w:r w:rsidR="00112E5A" w:rsidRPr="00910B0C">
        <w:rPr>
          <w:rFonts w:asciiTheme="minorHAnsi" w:hAnsiTheme="minorHAnsi" w:cs="Arial"/>
          <w:szCs w:val="22"/>
          <w:lang w:val="en-US"/>
        </w:rPr>
        <w:t xml:space="preserve"> job? </w:t>
      </w:r>
    </w:p>
    <w:p w14:paraId="3A055F4A" w14:textId="277BDA36" w:rsidR="008D7962" w:rsidRPr="00910B0C" w:rsidRDefault="008D7962" w:rsidP="008D7962">
      <w:pPr>
        <w:ind w:left="360" w:firstLine="360"/>
        <w:rPr>
          <w:rFonts w:asciiTheme="minorHAnsi" w:hAnsiTheme="minorHAnsi" w:cs="Arial"/>
          <w:szCs w:val="22"/>
          <w:lang w:val="en-US"/>
        </w:rPr>
      </w:pPr>
      <w:r>
        <w:rPr>
          <w:rFonts w:ascii="Calibri" w:hAnsi="Calibri" w:cs="Calibri"/>
          <w:i/>
          <w:color w:val="201F1E"/>
          <w:szCs w:val="22"/>
          <w:shd w:val="clear" w:color="auto" w:fill="FFFFFF"/>
        </w:rPr>
        <w:t>C</w:t>
      </w:r>
      <w:r w:rsidRPr="008D7962">
        <w:rPr>
          <w:rFonts w:ascii="Calibri" w:hAnsi="Calibri" w:cs="Calibri"/>
          <w:i/>
          <w:color w:val="201F1E"/>
          <w:szCs w:val="22"/>
          <w:shd w:val="clear" w:color="auto" w:fill="FFFFFF"/>
        </w:rPr>
        <w:t>ontract job</w:t>
      </w:r>
    </w:p>
    <w:p w14:paraId="41BB8F15" w14:textId="77777777" w:rsidR="00112E5A" w:rsidRPr="00910B0C" w:rsidRDefault="00112E5A" w:rsidP="00112E5A">
      <w:pPr>
        <w:rPr>
          <w:rFonts w:asciiTheme="minorHAnsi" w:hAnsiTheme="minorHAnsi" w:cs="Arial"/>
          <w:szCs w:val="22"/>
          <w:lang w:val="en-US"/>
        </w:rPr>
      </w:pPr>
    </w:p>
    <w:p w14:paraId="536CDDA3" w14:textId="77777777" w:rsidR="00112E5A" w:rsidRDefault="00112E5A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 xml:space="preserve">How long did he work at your company? </w:t>
      </w:r>
    </w:p>
    <w:p w14:paraId="556F0EDA" w14:textId="7A304822" w:rsidR="008D7962" w:rsidRPr="00910B0C" w:rsidRDefault="008D7962" w:rsidP="008D7962">
      <w:pPr>
        <w:ind w:left="720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>2 years</w:t>
      </w:r>
      <w:bookmarkStart w:id="0" w:name="_GoBack"/>
      <w:bookmarkEnd w:id="0"/>
    </w:p>
    <w:p w14:paraId="127F9B39" w14:textId="77777777" w:rsidR="00C35598" w:rsidRPr="00910B0C" w:rsidRDefault="00C35598" w:rsidP="00C35598">
      <w:pPr>
        <w:pStyle w:val="ListParagraph"/>
        <w:rPr>
          <w:rFonts w:asciiTheme="minorHAnsi" w:hAnsiTheme="minorHAnsi" w:cs="Arial"/>
          <w:szCs w:val="22"/>
          <w:lang w:val="en-US"/>
        </w:rPr>
      </w:pPr>
    </w:p>
    <w:p w14:paraId="294C3804" w14:textId="53A76769" w:rsidR="008D7962" w:rsidRDefault="00C35598" w:rsidP="008D7962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Why did he leave your company?</w:t>
      </w:r>
    </w:p>
    <w:p w14:paraId="191A14DA" w14:textId="52BC607D" w:rsidR="008D7962" w:rsidRPr="008D7962" w:rsidRDefault="008D7962" w:rsidP="008D7962">
      <w:pPr>
        <w:ind w:left="720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>H</w:t>
      </w:r>
      <w:r w:rsidR="00341BDE">
        <w:rPr>
          <w:rFonts w:asciiTheme="minorHAnsi" w:hAnsiTheme="minorHAnsi" w:cs="Arial"/>
          <w:szCs w:val="22"/>
          <w:lang w:val="en-US"/>
        </w:rPr>
        <w:t xml:space="preserve">e completed the contract job </w:t>
      </w:r>
      <w:r>
        <w:rPr>
          <w:rFonts w:asciiTheme="minorHAnsi" w:hAnsiTheme="minorHAnsi" w:cs="Arial"/>
          <w:szCs w:val="22"/>
          <w:lang w:val="en-US"/>
        </w:rPr>
        <w:t>assigned to him successfully</w:t>
      </w:r>
      <w:r w:rsidR="00341BDE">
        <w:rPr>
          <w:rFonts w:asciiTheme="minorHAnsi" w:hAnsiTheme="minorHAnsi" w:cs="Arial"/>
          <w:szCs w:val="22"/>
          <w:lang w:val="en-US"/>
        </w:rPr>
        <w:t>.</w:t>
      </w:r>
    </w:p>
    <w:p w14:paraId="78C49F92" w14:textId="77777777" w:rsidR="00112E5A" w:rsidRPr="00910B0C" w:rsidRDefault="00112E5A" w:rsidP="00112E5A">
      <w:pPr>
        <w:rPr>
          <w:rFonts w:asciiTheme="minorHAnsi" w:hAnsiTheme="minorHAnsi" w:cs="Arial"/>
          <w:szCs w:val="22"/>
          <w:lang w:val="en-US"/>
        </w:rPr>
      </w:pPr>
    </w:p>
    <w:p w14:paraId="2A2AAA16" w14:textId="77777777" w:rsidR="00112E5A" w:rsidRPr="00910B0C" w:rsidRDefault="00C35598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How would you rate the applicant’s performance and conduct on the following attributes;</w:t>
      </w:r>
      <w:r w:rsidR="00112E5A" w:rsidRPr="00910B0C">
        <w:rPr>
          <w:rFonts w:asciiTheme="minorHAnsi" w:hAnsiTheme="minorHAnsi" w:cs="Arial"/>
          <w:szCs w:val="22"/>
          <w:lang w:val="en-US"/>
        </w:rPr>
        <w:t xml:space="preserve"> </w:t>
      </w:r>
    </w:p>
    <w:tbl>
      <w:tblPr>
        <w:tblW w:w="9041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1"/>
        <w:gridCol w:w="1620"/>
        <w:gridCol w:w="1800"/>
        <w:gridCol w:w="1440"/>
      </w:tblGrid>
      <w:tr w:rsidR="00112E5A" w:rsidRPr="00910B0C" w14:paraId="405C10A5" w14:textId="77777777" w:rsidTr="003A12CE">
        <w:trPr>
          <w:trHeight w:val="723"/>
        </w:trPr>
        <w:tc>
          <w:tcPr>
            <w:tcW w:w="4181" w:type="dxa"/>
          </w:tcPr>
          <w:p w14:paraId="41CBE62F" w14:textId="77777777" w:rsidR="00112E5A" w:rsidRPr="00910B0C" w:rsidRDefault="00C35598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Criteria</w:t>
            </w:r>
          </w:p>
        </w:tc>
        <w:tc>
          <w:tcPr>
            <w:tcW w:w="1620" w:type="dxa"/>
            <w:vAlign w:val="center"/>
          </w:tcPr>
          <w:p w14:paraId="464A6AE5" w14:textId="77777777" w:rsidR="00112E5A" w:rsidRPr="00910B0C" w:rsidRDefault="00112E5A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b/>
                <w:szCs w:val="22"/>
                <w:lang w:val="en-US"/>
              </w:rPr>
              <w:t>Very Good</w:t>
            </w:r>
          </w:p>
          <w:p w14:paraId="2FF3BA85" w14:textId="77777777" w:rsidR="00112E5A" w:rsidRPr="00910B0C" w:rsidRDefault="00112E5A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(Performance exceeded expectations)</w:t>
            </w:r>
          </w:p>
        </w:tc>
        <w:tc>
          <w:tcPr>
            <w:tcW w:w="1800" w:type="dxa"/>
            <w:vAlign w:val="center"/>
          </w:tcPr>
          <w:p w14:paraId="3447464D" w14:textId="77777777" w:rsidR="00112E5A" w:rsidRPr="00910B0C" w:rsidRDefault="00112E5A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b/>
                <w:szCs w:val="22"/>
                <w:lang w:val="en-US"/>
              </w:rPr>
              <w:t xml:space="preserve">Good </w:t>
            </w:r>
            <w:r w:rsidRPr="00910B0C">
              <w:rPr>
                <w:rFonts w:asciiTheme="minorHAnsi" w:hAnsiTheme="minorHAnsi" w:cs="Arial"/>
                <w:szCs w:val="22"/>
                <w:lang w:val="en-US"/>
              </w:rPr>
              <w:t xml:space="preserve"> </w:t>
            </w:r>
          </w:p>
          <w:p w14:paraId="2D60C47A" w14:textId="77777777" w:rsidR="00112E5A" w:rsidRPr="00910B0C" w:rsidRDefault="00112E5A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(Performance met expectations)</w:t>
            </w:r>
          </w:p>
        </w:tc>
        <w:tc>
          <w:tcPr>
            <w:tcW w:w="1440" w:type="dxa"/>
            <w:vAlign w:val="center"/>
          </w:tcPr>
          <w:p w14:paraId="745E4140" w14:textId="77777777" w:rsidR="00112E5A" w:rsidRPr="00910B0C" w:rsidRDefault="00112E5A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b/>
                <w:szCs w:val="22"/>
                <w:lang w:val="en-US"/>
              </w:rPr>
              <w:t>Poor</w:t>
            </w:r>
          </w:p>
          <w:p w14:paraId="5EFA38A6" w14:textId="77777777" w:rsidR="00112E5A" w:rsidRPr="00910B0C" w:rsidRDefault="00112E5A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(Performance below expectations)</w:t>
            </w:r>
          </w:p>
        </w:tc>
      </w:tr>
      <w:tr w:rsidR="00922577" w:rsidRPr="00910B0C" w14:paraId="2214B335" w14:textId="77777777" w:rsidTr="003A12CE">
        <w:trPr>
          <w:trHeight w:val="388"/>
        </w:trPr>
        <w:tc>
          <w:tcPr>
            <w:tcW w:w="4181" w:type="dxa"/>
            <w:vAlign w:val="center"/>
          </w:tcPr>
          <w:p w14:paraId="26F769B4" w14:textId="77777777" w:rsidR="00922577" w:rsidRPr="00910B0C" w:rsidRDefault="00922577" w:rsidP="003A12CE">
            <w:pPr>
              <w:rPr>
                <w:rFonts w:asciiTheme="minorHAnsi" w:hAnsiTheme="minorHAnsi"/>
                <w:color w:val="000000"/>
                <w:szCs w:val="22"/>
                <w:lang w:val="en-US" w:eastAsia="en-US"/>
              </w:rPr>
            </w:pPr>
            <w:r w:rsidRPr="00910B0C">
              <w:rPr>
                <w:rFonts w:asciiTheme="minorHAnsi" w:hAnsiTheme="minorHAnsi"/>
                <w:color w:val="000000"/>
                <w:szCs w:val="22"/>
              </w:rPr>
              <w:t xml:space="preserve">Communication (ability to </w:t>
            </w:r>
            <w:r w:rsidR="00DD723E">
              <w:rPr>
                <w:rFonts w:asciiTheme="minorHAnsi" w:hAnsiTheme="minorHAnsi"/>
                <w:color w:val="000000"/>
                <w:szCs w:val="22"/>
              </w:rPr>
              <w:t xml:space="preserve">express himself, </w:t>
            </w:r>
            <w:r w:rsidRPr="00910B0C">
              <w:rPr>
                <w:rFonts w:asciiTheme="minorHAnsi" w:hAnsiTheme="minorHAnsi"/>
                <w:color w:val="000000"/>
                <w:szCs w:val="22"/>
              </w:rPr>
              <w:t>obtain and relay information correctly, listening skills)</w:t>
            </w:r>
          </w:p>
        </w:tc>
        <w:tc>
          <w:tcPr>
            <w:tcW w:w="1620" w:type="dxa"/>
            <w:vAlign w:val="center"/>
          </w:tcPr>
          <w:p w14:paraId="7C9ED71C" w14:textId="427FFAC0" w:rsidR="00922577" w:rsidRPr="00873D8F" w:rsidRDefault="00341BD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873D8F"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74AF3A44" w14:textId="77777777" w:rsidR="00922577" w:rsidRPr="00910B0C" w:rsidRDefault="00922577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15B2E87" w14:textId="77777777" w:rsidR="00922577" w:rsidRPr="00910B0C" w:rsidRDefault="00922577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533D4108" w14:textId="77777777" w:rsidTr="003A12CE">
        <w:trPr>
          <w:trHeight w:val="390"/>
        </w:trPr>
        <w:tc>
          <w:tcPr>
            <w:tcW w:w="4181" w:type="dxa"/>
            <w:vAlign w:val="center"/>
          </w:tcPr>
          <w:p w14:paraId="0F2BBAA5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Attitude (enthusiastic, committed, rapport with others, positive energy)</w:t>
            </w:r>
          </w:p>
        </w:tc>
        <w:tc>
          <w:tcPr>
            <w:tcW w:w="1620" w:type="dxa"/>
            <w:vAlign w:val="center"/>
          </w:tcPr>
          <w:p w14:paraId="1BA40860" w14:textId="614AE41C" w:rsidR="00DD723E" w:rsidRPr="00873D8F" w:rsidRDefault="00341BD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873D8F"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7EE1FE16" w14:textId="77777777" w:rsidR="00DD723E" w:rsidRPr="00910B0C" w:rsidRDefault="00DD723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EDD84D2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2B20C1CF" w14:textId="77777777" w:rsidTr="003A12CE">
        <w:trPr>
          <w:trHeight w:val="390"/>
        </w:trPr>
        <w:tc>
          <w:tcPr>
            <w:tcW w:w="4181" w:type="dxa"/>
            <w:vAlign w:val="center"/>
          </w:tcPr>
          <w:p w14:paraId="6FF4BA74" w14:textId="77777777" w:rsidR="00DD723E" w:rsidRPr="00910B0C" w:rsidRDefault="00DD723E" w:rsidP="003A12CE">
            <w:pPr>
              <w:rPr>
                <w:rFonts w:asciiTheme="minorHAnsi" w:hAnsiTheme="minorHAnsi"/>
                <w:color w:val="000000"/>
                <w:szCs w:val="22"/>
                <w:lang w:val="en-US" w:eastAsia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Interpersonal skills (relation with colleagues and clients)</w:t>
            </w:r>
          </w:p>
        </w:tc>
        <w:tc>
          <w:tcPr>
            <w:tcW w:w="1620" w:type="dxa"/>
            <w:vAlign w:val="center"/>
          </w:tcPr>
          <w:p w14:paraId="1AA1D939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4E171488" w14:textId="4363D689" w:rsidR="00DD723E" w:rsidRPr="00910B0C" w:rsidRDefault="00341BD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440" w:type="dxa"/>
            <w:vAlign w:val="center"/>
          </w:tcPr>
          <w:p w14:paraId="667B816B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465A69E1" w14:textId="77777777" w:rsidTr="003A12CE">
        <w:trPr>
          <w:trHeight w:val="390"/>
        </w:trPr>
        <w:tc>
          <w:tcPr>
            <w:tcW w:w="4181" w:type="dxa"/>
            <w:vAlign w:val="center"/>
          </w:tcPr>
          <w:p w14:paraId="22B7F72C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lastRenderedPageBreak/>
              <w:t>Creativity (bring new ideas on board, solution oriented)</w:t>
            </w:r>
          </w:p>
        </w:tc>
        <w:tc>
          <w:tcPr>
            <w:tcW w:w="1620" w:type="dxa"/>
            <w:vAlign w:val="center"/>
          </w:tcPr>
          <w:p w14:paraId="069205B7" w14:textId="340869F7" w:rsidR="00DD723E" w:rsidRPr="00873D8F" w:rsidRDefault="00341BD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873D8F"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2AF1EFD5" w14:textId="77777777" w:rsidR="00DD723E" w:rsidRPr="00910B0C" w:rsidRDefault="00DD723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E8A9A9E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5AB96AA8" w14:textId="77777777" w:rsidTr="003A12CE">
        <w:trPr>
          <w:trHeight w:val="390"/>
        </w:trPr>
        <w:tc>
          <w:tcPr>
            <w:tcW w:w="4181" w:type="dxa"/>
            <w:vAlign w:val="center"/>
          </w:tcPr>
          <w:p w14:paraId="159CA559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  <w:lang w:val="en-US"/>
              </w:rPr>
              <w:t>Integrity (honest, incorruptible, sound judgment)</w:t>
            </w:r>
          </w:p>
        </w:tc>
        <w:tc>
          <w:tcPr>
            <w:tcW w:w="1620" w:type="dxa"/>
            <w:vAlign w:val="center"/>
          </w:tcPr>
          <w:p w14:paraId="357FFB2F" w14:textId="467994DE" w:rsidR="00DD723E" w:rsidRPr="00873D8F" w:rsidRDefault="00873D8F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09D4083A" w14:textId="77777777" w:rsidR="00DD723E" w:rsidRPr="00910B0C" w:rsidRDefault="00DD723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64C5DDB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4BEDA599" w14:textId="77777777" w:rsidTr="003A12CE">
        <w:trPr>
          <w:trHeight w:val="390"/>
        </w:trPr>
        <w:tc>
          <w:tcPr>
            <w:tcW w:w="4181" w:type="dxa"/>
            <w:vAlign w:val="center"/>
          </w:tcPr>
          <w:p w14:paraId="163D8F8B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>
              <w:rPr>
                <w:rFonts w:asciiTheme="minorHAnsi" w:hAnsiTheme="minorHAnsi" w:cs="Arial"/>
                <w:szCs w:val="22"/>
              </w:rPr>
              <w:t>Analytical and has a structured approach towards work</w:t>
            </w:r>
          </w:p>
        </w:tc>
        <w:tc>
          <w:tcPr>
            <w:tcW w:w="1620" w:type="dxa"/>
            <w:vAlign w:val="center"/>
          </w:tcPr>
          <w:p w14:paraId="52B8792C" w14:textId="65811073" w:rsidR="00DD723E" w:rsidRPr="00873D8F" w:rsidRDefault="00DD723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0A0D773C" w14:textId="2360F547" w:rsidR="00DD723E" w:rsidRPr="00910B0C" w:rsidRDefault="00873D8F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873D8F"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440" w:type="dxa"/>
            <w:vAlign w:val="center"/>
          </w:tcPr>
          <w:p w14:paraId="41A40201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173D5B87" w14:textId="77777777" w:rsidTr="003A12CE">
        <w:trPr>
          <w:trHeight w:val="540"/>
        </w:trPr>
        <w:tc>
          <w:tcPr>
            <w:tcW w:w="4181" w:type="dxa"/>
            <w:vAlign w:val="center"/>
          </w:tcPr>
          <w:p w14:paraId="76F6B220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 w:rsidRPr="00910B0C">
              <w:rPr>
                <w:rFonts w:asciiTheme="minorHAnsi" w:hAnsiTheme="minorHAnsi" w:cs="Arial"/>
                <w:szCs w:val="22"/>
              </w:rPr>
              <w:t>Ability to manage pressure and stressful situations</w:t>
            </w:r>
          </w:p>
        </w:tc>
        <w:tc>
          <w:tcPr>
            <w:tcW w:w="1620" w:type="dxa"/>
            <w:vAlign w:val="center"/>
          </w:tcPr>
          <w:p w14:paraId="711C63C4" w14:textId="77777777" w:rsidR="00DD723E" w:rsidRPr="00910B0C" w:rsidRDefault="00DD723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692C5701" w14:textId="3F8506F2" w:rsidR="00DD723E" w:rsidRPr="00873D8F" w:rsidRDefault="00873D8F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 w:rsidRPr="00873D8F"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440" w:type="dxa"/>
            <w:vAlign w:val="center"/>
          </w:tcPr>
          <w:p w14:paraId="6512A47E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58CF837A" w14:textId="77777777" w:rsidTr="003A12CE">
        <w:trPr>
          <w:trHeight w:val="540"/>
        </w:trPr>
        <w:tc>
          <w:tcPr>
            <w:tcW w:w="4181" w:type="dxa"/>
            <w:vAlign w:val="center"/>
          </w:tcPr>
          <w:p w14:paraId="27ED1725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  <w:r>
              <w:rPr>
                <w:rFonts w:asciiTheme="minorHAnsi" w:hAnsiTheme="minorHAnsi" w:cs="Arial"/>
                <w:szCs w:val="22"/>
              </w:rPr>
              <w:t>Professional conduct (personal,  with colleagues and clients)</w:t>
            </w:r>
          </w:p>
        </w:tc>
        <w:tc>
          <w:tcPr>
            <w:tcW w:w="1620" w:type="dxa"/>
            <w:vAlign w:val="center"/>
          </w:tcPr>
          <w:p w14:paraId="4D9DBCC2" w14:textId="51CAE3D7" w:rsidR="00DD723E" w:rsidRPr="00910B0C" w:rsidRDefault="00873D8F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375F41E8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C703C8B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  <w:tr w:rsidR="00DD723E" w:rsidRPr="00910B0C" w14:paraId="70774134" w14:textId="77777777" w:rsidTr="003A12CE">
        <w:trPr>
          <w:trHeight w:val="540"/>
        </w:trPr>
        <w:tc>
          <w:tcPr>
            <w:tcW w:w="4181" w:type="dxa"/>
            <w:vAlign w:val="center"/>
          </w:tcPr>
          <w:p w14:paraId="2BF3B723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Dependable (trust worthy, faithful, can always be counted upon</w:t>
            </w:r>
          </w:p>
        </w:tc>
        <w:tc>
          <w:tcPr>
            <w:tcW w:w="1620" w:type="dxa"/>
            <w:vAlign w:val="center"/>
          </w:tcPr>
          <w:p w14:paraId="3FC58F0F" w14:textId="47814B7E" w:rsidR="00DD723E" w:rsidRPr="00910B0C" w:rsidRDefault="00341BDE" w:rsidP="003A12CE">
            <w:pPr>
              <w:rPr>
                <w:rFonts w:asciiTheme="minorHAnsi" w:hAnsiTheme="minorHAnsi" w:cs="Arial"/>
                <w:b/>
                <w:szCs w:val="22"/>
                <w:lang w:val="en-US"/>
              </w:rPr>
            </w:pPr>
            <w:r>
              <w:rPr>
                <w:rFonts w:asciiTheme="minorHAnsi" w:hAnsiTheme="minorHAnsi" w:cs="Arial"/>
                <w:b/>
                <w:szCs w:val="22"/>
                <w:lang w:val="en-US"/>
              </w:rPr>
              <w:t>Yes</w:t>
            </w:r>
          </w:p>
        </w:tc>
        <w:tc>
          <w:tcPr>
            <w:tcW w:w="1800" w:type="dxa"/>
            <w:vAlign w:val="center"/>
          </w:tcPr>
          <w:p w14:paraId="190E0805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A566BED" w14:textId="77777777" w:rsidR="00DD723E" w:rsidRPr="00910B0C" w:rsidRDefault="00DD723E" w:rsidP="003A12CE">
            <w:pPr>
              <w:rPr>
                <w:rFonts w:asciiTheme="minorHAnsi" w:hAnsiTheme="minorHAnsi" w:cs="Arial"/>
                <w:szCs w:val="22"/>
                <w:lang w:val="en-US"/>
              </w:rPr>
            </w:pPr>
          </w:p>
        </w:tc>
      </w:tr>
    </w:tbl>
    <w:p w14:paraId="2A0D6D7D" w14:textId="77777777" w:rsidR="00112E5A" w:rsidRPr="00910B0C" w:rsidRDefault="00112E5A" w:rsidP="00B47FD7">
      <w:pPr>
        <w:rPr>
          <w:rFonts w:asciiTheme="minorHAnsi" w:hAnsiTheme="minorHAnsi" w:cs="Arial"/>
          <w:szCs w:val="22"/>
          <w:lang w:val="en-US"/>
        </w:rPr>
      </w:pPr>
    </w:p>
    <w:p w14:paraId="602E2927" w14:textId="77777777" w:rsidR="00112E5A" w:rsidRPr="00910B0C" w:rsidRDefault="00112E5A" w:rsidP="00112E5A">
      <w:pPr>
        <w:rPr>
          <w:rFonts w:asciiTheme="minorHAnsi" w:hAnsiTheme="minorHAnsi" w:cs="Arial"/>
          <w:szCs w:val="22"/>
          <w:lang w:val="en-US"/>
        </w:rPr>
      </w:pPr>
    </w:p>
    <w:p w14:paraId="65EDA7B7" w14:textId="5434CE3B" w:rsidR="00B47FD7" w:rsidRDefault="00B47FD7" w:rsidP="009907B5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In your opinion, is there any reason why this candidate should not be considered for th</w:t>
      </w:r>
      <w:r w:rsidR="002F5828">
        <w:rPr>
          <w:rFonts w:asciiTheme="minorHAnsi" w:hAnsiTheme="minorHAnsi" w:cs="Arial"/>
          <w:szCs w:val="22"/>
          <w:lang w:val="en-US"/>
        </w:rPr>
        <w:t>e position</w:t>
      </w:r>
      <w:r w:rsidRPr="00910B0C">
        <w:rPr>
          <w:rFonts w:asciiTheme="minorHAnsi" w:hAnsiTheme="minorHAnsi" w:cs="Arial"/>
          <w:szCs w:val="22"/>
          <w:lang w:val="en-US"/>
        </w:rPr>
        <w:t>?</w:t>
      </w:r>
      <w:r w:rsidR="009907B5" w:rsidRPr="00910B0C">
        <w:rPr>
          <w:rFonts w:asciiTheme="minorHAnsi" w:hAnsiTheme="minorHAnsi" w:cs="Arial"/>
          <w:szCs w:val="22"/>
          <w:lang w:val="en-US"/>
        </w:rPr>
        <w:t xml:space="preserve">   </w:t>
      </w:r>
      <w:r w:rsidR="00341BDE">
        <w:rPr>
          <w:rFonts w:asciiTheme="minorHAnsi" w:hAnsiTheme="minorHAnsi" w:cs="Arial"/>
          <w:szCs w:val="22"/>
          <w:lang w:val="en-US"/>
        </w:rPr>
        <w:t>NO</w:t>
      </w:r>
    </w:p>
    <w:p w14:paraId="6947FC8E" w14:textId="77777777" w:rsidR="002F5828" w:rsidRPr="00910B0C" w:rsidRDefault="002F5828" w:rsidP="002F5828">
      <w:pPr>
        <w:ind w:left="720"/>
        <w:rPr>
          <w:rFonts w:asciiTheme="minorHAnsi" w:hAnsiTheme="minorHAnsi" w:cs="Arial"/>
          <w:szCs w:val="22"/>
          <w:lang w:val="en-US"/>
        </w:rPr>
      </w:pPr>
    </w:p>
    <w:p w14:paraId="09B0D511" w14:textId="77777777" w:rsidR="00112E5A" w:rsidRPr="00910B0C" w:rsidRDefault="00B47FD7" w:rsidP="00B47FD7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 xml:space="preserve">If YES, please explain </w:t>
      </w:r>
    </w:p>
    <w:p w14:paraId="5FEA9BDB" w14:textId="77777777" w:rsidR="00112E5A" w:rsidRPr="00910B0C" w:rsidRDefault="00112E5A" w:rsidP="00112E5A">
      <w:pPr>
        <w:ind w:left="720"/>
        <w:rPr>
          <w:rFonts w:asciiTheme="minorHAnsi" w:hAnsiTheme="minorHAnsi" w:cs="Arial"/>
          <w:szCs w:val="22"/>
          <w:lang w:val="en-US"/>
        </w:rPr>
      </w:pPr>
    </w:p>
    <w:p w14:paraId="466A009E" w14:textId="77777777" w:rsidR="00112E5A" w:rsidRPr="00910B0C" w:rsidRDefault="00112E5A" w:rsidP="00112E5A">
      <w:pPr>
        <w:rPr>
          <w:rFonts w:asciiTheme="minorHAnsi" w:hAnsiTheme="minorHAnsi" w:cs="Arial"/>
          <w:szCs w:val="22"/>
          <w:lang w:val="en-US"/>
        </w:rPr>
      </w:pPr>
    </w:p>
    <w:p w14:paraId="6BA681FD" w14:textId="77777777" w:rsidR="00112E5A" w:rsidRDefault="00112E5A" w:rsidP="00112E5A">
      <w:pPr>
        <w:numPr>
          <w:ilvl w:val="0"/>
          <w:numId w:val="5"/>
        </w:numPr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Is there anything else you would like to comment on any aspect that may help us in deciding the</w:t>
      </w:r>
      <w:r w:rsidR="002F5828">
        <w:rPr>
          <w:rFonts w:asciiTheme="minorHAnsi" w:hAnsiTheme="minorHAnsi" w:cs="Arial"/>
          <w:szCs w:val="22"/>
          <w:lang w:val="en-US"/>
        </w:rPr>
        <w:t xml:space="preserve"> applicant’s</w:t>
      </w:r>
      <w:r w:rsidRPr="00910B0C">
        <w:rPr>
          <w:rFonts w:asciiTheme="minorHAnsi" w:hAnsiTheme="minorHAnsi" w:cs="Arial"/>
          <w:szCs w:val="22"/>
          <w:lang w:val="en-US"/>
        </w:rPr>
        <w:t xml:space="preserve"> suitability for employment? </w:t>
      </w:r>
    </w:p>
    <w:p w14:paraId="050A8015" w14:textId="77777777" w:rsidR="00873D8F" w:rsidRDefault="00873D8F" w:rsidP="00873D8F">
      <w:pPr>
        <w:ind w:left="720"/>
        <w:rPr>
          <w:rFonts w:asciiTheme="minorHAnsi" w:hAnsiTheme="minorHAnsi" w:cs="Arial"/>
          <w:szCs w:val="22"/>
          <w:lang w:val="en-US"/>
        </w:rPr>
      </w:pPr>
    </w:p>
    <w:p w14:paraId="7EE05308" w14:textId="43A33ED0" w:rsidR="00873D8F" w:rsidRPr="00910B0C" w:rsidRDefault="00873D8F" w:rsidP="00873D8F">
      <w:pPr>
        <w:ind w:left="720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>I like that he is a quick learner and also the ability express himself effortlessly making complex process easy to understand</w:t>
      </w:r>
      <w:r w:rsidR="00105F15">
        <w:rPr>
          <w:rFonts w:asciiTheme="minorHAnsi" w:hAnsiTheme="minorHAnsi" w:cs="Arial"/>
          <w:szCs w:val="22"/>
          <w:lang w:val="en-US"/>
        </w:rPr>
        <w:t>. When given the opportunity, I would re-employee him, I also available for any inquiries concerning him.</w:t>
      </w:r>
    </w:p>
    <w:p w14:paraId="6DD5C9E2" w14:textId="77777777" w:rsidR="00112E5A" w:rsidRPr="00910B0C" w:rsidRDefault="00112E5A" w:rsidP="00112E5A">
      <w:pPr>
        <w:rPr>
          <w:rFonts w:asciiTheme="minorHAnsi" w:hAnsiTheme="minorHAnsi" w:cs="Arial"/>
          <w:szCs w:val="22"/>
          <w:lang w:val="en-US"/>
        </w:rPr>
      </w:pPr>
    </w:p>
    <w:p w14:paraId="3DAED06C" w14:textId="77777777" w:rsidR="00112E5A" w:rsidRPr="00910B0C" w:rsidRDefault="00112E5A" w:rsidP="00112E5A">
      <w:pPr>
        <w:rPr>
          <w:rFonts w:asciiTheme="minorHAnsi" w:hAnsiTheme="minorHAnsi" w:cs="Arial"/>
          <w:b/>
          <w:szCs w:val="22"/>
          <w:lang w:val="en-US"/>
        </w:rPr>
      </w:pPr>
      <w:r w:rsidRPr="00910B0C">
        <w:rPr>
          <w:rFonts w:asciiTheme="minorHAnsi" w:hAnsiTheme="minorHAnsi" w:cs="Arial"/>
          <w:b/>
          <w:szCs w:val="22"/>
          <w:lang w:val="en-US"/>
        </w:rPr>
        <w:t xml:space="preserve">     </w:t>
      </w:r>
    </w:p>
    <w:p w14:paraId="767E99AB" w14:textId="08FD56E0" w:rsidR="00112E5A" w:rsidRPr="00910B0C" w:rsidRDefault="00112E5A" w:rsidP="0055621C">
      <w:pPr>
        <w:spacing w:line="276" w:lineRule="auto"/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 xml:space="preserve">Referee Name: </w:t>
      </w:r>
      <w:r w:rsidR="00341BDE">
        <w:rPr>
          <w:rFonts w:asciiTheme="minorHAnsi" w:hAnsiTheme="minorHAnsi" w:cs="Arial"/>
          <w:szCs w:val="22"/>
          <w:lang w:val="en-US"/>
        </w:rPr>
        <w:t>Timothy</w:t>
      </w:r>
      <w:r w:rsidR="00873D8F">
        <w:rPr>
          <w:rFonts w:asciiTheme="minorHAnsi" w:hAnsiTheme="minorHAnsi" w:cs="Arial"/>
          <w:szCs w:val="22"/>
          <w:lang w:val="en-US"/>
        </w:rPr>
        <w:t xml:space="preserve"> </w:t>
      </w:r>
      <w:proofErr w:type="spellStart"/>
      <w:r w:rsidR="00873D8F">
        <w:rPr>
          <w:rFonts w:asciiTheme="minorHAnsi" w:hAnsiTheme="minorHAnsi" w:cs="Arial"/>
          <w:szCs w:val="22"/>
          <w:lang w:val="en-US"/>
        </w:rPr>
        <w:t>Wampa</w:t>
      </w:r>
      <w:proofErr w:type="spellEnd"/>
      <w:r w:rsidR="00341BDE">
        <w:rPr>
          <w:rFonts w:asciiTheme="minorHAnsi" w:hAnsiTheme="minorHAnsi" w:cs="Arial"/>
          <w:szCs w:val="22"/>
          <w:lang w:val="en-US"/>
        </w:rPr>
        <w:t xml:space="preserve"> </w:t>
      </w:r>
      <w:proofErr w:type="spellStart"/>
      <w:r w:rsidR="00341BDE">
        <w:rPr>
          <w:rFonts w:asciiTheme="minorHAnsi" w:hAnsiTheme="minorHAnsi" w:cs="Arial"/>
          <w:szCs w:val="22"/>
          <w:lang w:val="en-US"/>
        </w:rPr>
        <w:t>Mwandah</w:t>
      </w:r>
      <w:proofErr w:type="spellEnd"/>
    </w:p>
    <w:p w14:paraId="71DA3E89" w14:textId="2BAFDDAE" w:rsidR="00112E5A" w:rsidRPr="00910B0C" w:rsidRDefault="00112E5A" w:rsidP="0055621C">
      <w:pPr>
        <w:spacing w:line="276" w:lineRule="auto"/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Organizati</w:t>
      </w:r>
      <w:r w:rsidR="00341BDE">
        <w:rPr>
          <w:rFonts w:asciiTheme="minorHAnsi" w:hAnsiTheme="minorHAnsi" w:cs="Arial"/>
          <w:szCs w:val="22"/>
          <w:lang w:val="en-US"/>
        </w:rPr>
        <w:t>on: 3D Services Uganda</w:t>
      </w:r>
    </w:p>
    <w:p w14:paraId="5C9E1311" w14:textId="1D214B1C" w:rsidR="00112E5A" w:rsidRPr="00910B0C" w:rsidRDefault="00112E5A" w:rsidP="0055621C">
      <w:pPr>
        <w:spacing w:line="276" w:lineRule="auto"/>
        <w:rPr>
          <w:rFonts w:asciiTheme="minorHAnsi" w:hAnsiTheme="minorHAnsi" w:cs="Arial"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Positi</w:t>
      </w:r>
      <w:r w:rsidR="00341BDE">
        <w:rPr>
          <w:rFonts w:asciiTheme="minorHAnsi" w:hAnsiTheme="minorHAnsi" w:cs="Arial"/>
          <w:szCs w:val="22"/>
          <w:lang w:val="en-US"/>
        </w:rPr>
        <w:t>on: CEO</w:t>
      </w:r>
    </w:p>
    <w:p w14:paraId="374E5269" w14:textId="63161582" w:rsidR="00112E5A" w:rsidRPr="00910B0C" w:rsidRDefault="00341BDE" w:rsidP="0055621C">
      <w:pPr>
        <w:spacing w:line="276" w:lineRule="auto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>Tel No: +256787116406</w:t>
      </w:r>
    </w:p>
    <w:p w14:paraId="52BC5AD0" w14:textId="00D295F2" w:rsidR="00112E5A" w:rsidRPr="00910B0C" w:rsidRDefault="00341BDE" w:rsidP="0055621C">
      <w:pPr>
        <w:spacing w:line="276" w:lineRule="auto"/>
        <w:rPr>
          <w:rFonts w:asciiTheme="minorHAnsi" w:hAnsiTheme="minorHAnsi" w:cs="Arial"/>
          <w:szCs w:val="22"/>
          <w:lang w:val="en-US"/>
        </w:rPr>
      </w:pPr>
      <w:r>
        <w:rPr>
          <w:rFonts w:asciiTheme="minorHAnsi" w:hAnsiTheme="minorHAnsi" w:cs="Arial"/>
          <w:szCs w:val="22"/>
          <w:lang w:val="en-US"/>
        </w:rPr>
        <w:t xml:space="preserve">Email: </w:t>
      </w:r>
      <w:r w:rsidR="00873D8F">
        <w:rPr>
          <w:rFonts w:asciiTheme="minorHAnsi" w:hAnsiTheme="minorHAnsi" w:cs="Arial"/>
          <w:szCs w:val="22"/>
          <w:lang w:val="en-US"/>
        </w:rPr>
        <w:t>timothy@3dservices.co.ug</w:t>
      </w:r>
    </w:p>
    <w:p w14:paraId="1EF4C125" w14:textId="23761B85" w:rsidR="00112E5A" w:rsidRPr="00910B0C" w:rsidRDefault="00112E5A" w:rsidP="0055621C">
      <w:pPr>
        <w:spacing w:line="276" w:lineRule="auto"/>
        <w:rPr>
          <w:rFonts w:asciiTheme="minorHAnsi" w:hAnsiTheme="minorHAnsi" w:cs="Arial"/>
          <w:b/>
          <w:szCs w:val="22"/>
          <w:lang w:val="en-US"/>
        </w:rPr>
      </w:pPr>
      <w:r w:rsidRPr="00910B0C">
        <w:rPr>
          <w:rFonts w:asciiTheme="minorHAnsi" w:hAnsiTheme="minorHAnsi" w:cs="Arial"/>
          <w:szCs w:val="22"/>
          <w:lang w:val="en-US"/>
        </w:rPr>
        <w:t>Signature</w:t>
      </w:r>
      <w:r w:rsidR="00922577">
        <w:rPr>
          <w:rFonts w:asciiTheme="minorHAnsi" w:hAnsiTheme="minorHAnsi" w:cs="Arial"/>
          <w:szCs w:val="22"/>
          <w:lang w:val="en-US"/>
        </w:rPr>
        <w:t>/initials</w:t>
      </w:r>
      <w:r w:rsidRPr="00910B0C">
        <w:rPr>
          <w:rFonts w:asciiTheme="minorHAnsi" w:hAnsiTheme="minorHAnsi" w:cs="Arial"/>
          <w:szCs w:val="22"/>
          <w:lang w:val="en-US"/>
        </w:rPr>
        <w:t xml:space="preserve">: </w:t>
      </w:r>
      <w:r w:rsidR="00873D8F">
        <w:rPr>
          <w:rFonts w:asciiTheme="minorHAnsi" w:hAnsiTheme="minorHAnsi" w:cs="Arial"/>
          <w:szCs w:val="22"/>
          <w:lang w:val="en-US"/>
        </w:rPr>
        <w:t xml:space="preserve">Timothy </w:t>
      </w:r>
      <w:proofErr w:type="spellStart"/>
      <w:r w:rsidR="00873D8F">
        <w:rPr>
          <w:rFonts w:asciiTheme="minorHAnsi" w:hAnsiTheme="minorHAnsi" w:cs="Arial"/>
          <w:szCs w:val="22"/>
          <w:lang w:val="en-US"/>
        </w:rPr>
        <w:t>Wampa</w:t>
      </w:r>
      <w:proofErr w:type="spellEnd"/>
      <w:r w:rsidR="00873D8F">
        <w:rPr>
          <w:rFonts w:asciiTheme="minorHAnsi" w:hAnsiTheme="minorHAnsi" w:cs="Arial"/>
          <w:szCs w:val="22"/>
          <w:lang w:val="en-US"/>
        </w:rPr>
        <w:t xml:space="preserve"> </w:t>
      </w:r>
      <w:proofErr w:type="spellStart"/>
      <w:r w:rsidR="00873D8F">
        <w:rPr>
          <w:rFonts w:asciiTheme="minorHAnsi" w:hAnsiTheme="minorHAnsi" w:cs="Arial"/>
          <w:szCs w:val="22"/>
          <w:lang w:val="en-US"/>
        </w:rPr>
        <w:t>Mwandha</w:t>
      </w:r>
      <w:proofErr w:type="spellEnd"/>
      <w:r w:rsidRPr="00910B0C">
        <w:rPr>
          <w:rFonts w:asciiTheme="minorHAnsi" w:hAnsiTheme="minorHAnsi" w:cs="Arial"/>
          <w:szCs w:val="22"/>
          <w:lang w:val="en-US"/>
        </w:rPr>
        <w:t xml:space="preserve"> </w:t>
      </w:r>
      <w:r w:rsidR="00873D8F">
        <w:rPr>
          <w:rFonts w:asciiTheme="minorHAnsi" w:hAnsiTheme="minorHAnsi" w:cs="Arial"/>
          <w:szCs w:val="22"/>
          <w:lang w:val="en-US"/>
        </w:rPr>
        <w:t xml:space="preserve">       Date: 26/Feb/2020</w:t>
      </w:r>
    </w:p>
    <w:p w14:paraId="2EA26B47" w14:textId="29CF0609" w:rsidR="00112E5A" w:rsidRPr="00910B0C" w:rsidRDefault="00112E5A" w:rsidP="0055621C">
      <w:pPr>
        <w:spacing w:line="276" w:lineRule="auto"/>
        <w:rPr>
          <w:rFonts w:asciiTheme="minorHAnsi" w:hAnsiTheme="minorHAnsi" w:cs="Arial"/>
          <w:b/>
          <w:szCs w:val="22"/>
          <w:lang w:val="en-US"/>
        </w:rPr>
      </w:pPr>
    </w:p>
    <w:sectPr w:rsidR="00112E5A" w:rsidRPr="00910B0C" w:rsidSect="00251F00">
      <w:headerReference w:type="default" r:id="rId12"/>
      <w:footerReference w:type="default" r:id="rId13"/>
      <w:headerReference w:type="first" r:id="rId14"/>
      <w:type w:val="continuous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6213C" w14:textId="77777777" w:rsidR="00D433EC" w:rsidRDefault="00D433EC" w:rsidP="00F5406A">
      <w:r>
        <w:separator/>
      </w:r>
    </w:p>
  </w:endnote>
  <w:endnote w:type="continuationSeparator" w:id="0">
    <w:p w14:paraId="0C486D6C" w14:textId="77777777" w:rsidR="00D433EC" w:rsidRDefault="00D433EC" w:rsidP="00F5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id w:val="-975674723"/>
      <w:docPartObj>
        <w:docPartGallery w:val="Page Numbers (Bottom of Page)"/>
        <w:docPartUnique/>
      </w:docPartObj>
    </w:sdtPr>
    <w:sdtEndPr/>
    <w:sdtContent>
      <w:p w14:paraId="4DC1E186" w14:textId="54A172E1" w:rsidR="00635558" w:rsidRPr="00635558" w:rsidRDefault="00635558">
        <w:pPr>
          <w:pStyle w:val="Footer"/>
          <w:jc w:val="right"/>
          <w:rPr>
            <w:color w:val="7F7F7F" w:themeColor="text1" w:themeTint="80"/>
          </w:rPr>
        </w:pPr>
        <w:r w:rsidRPr="00635558">
          <w:rPr>
            <w:color w:val="7F7F7F" w:themeColor="text1" w:themeTint="80"/>
          </w:rPr>
          <w:fldChar w:fldCharType="begin"/>
        </w:r>
        <w:r w:rsidRPr="00635558">
          <w:rPr>
            <w:color w:val="7F7F7F" w:themeColor="text1" w:themeTint="80"/>
          </w:rPr>
          <w:instrText>PAGE   \* MERGEFORMAT</w:instrText>
        </w:r>
        <w:r w:rsidRPr="00635558">
          <w:rPr>
            <w:color w:val="7F7F7F" w:themeColor="text1" w:themeTint="80"/>
          </w:rPr>
          <w:fldChar w:fldCharType="separate"/>
        </w:r>
        <w:r w:rsidR="00105F15" w:rsidRPr="00105F15">
          <w:rPr>
            <w:noProof/>
            <w:color w:val="7F7F7F" w:themeColor="text1" w:themeTint="80"/>
            <w:lang w:val="de-DE"/>
          </w:rPr>
          <w:t>1</w:t>
        </w:r>
        <w:r w:rsidRPr="00635558">
          <w:rPr>
            <w:color w:val="7F7F7F" w:themeColor="text1" w:themeTint="80"/>
          </w:rPr>
          <w:fldChar w:fldCharType="end"/>
        </w:r>
        <w:r w:rsidRPr="00635558">
          <w:rPr>
            <w:color w:val="7F7F7F" w:themeColor="text1" w:themeTint="80"/>
          </w:rPr>
          <w:t>/</w:t>
        </w:r>
        <w:r w:rsidRPr="00635558">
          <w:rPr>
            <w:color w:val="7F7F7F" w:themeColor="text1" w:themeTint="80"/>
          </w:rPr>
          <w:fldChar w:fldCharType="begin"/>
        </w:r>
        <w:r w:rsidRPr="00635558">
          <w:rPr>
            <w:color w:val="7F7F7F" w:themeColor="text1" w:themeTint="80"/>
          </w:rPr>
          <w:instrText xml:space="preserve"> SECTIONPAGES  \* Arabic  \* MERGEFORMAT </w:instrText>
        </w:r>
        <w:r w:rsidRPr="00635558">
          <w:rPr>
            <w:color w:val="7F7F7F" w:themeColor="text1" w:themeTint="80"/>
          </w:rPr>
          <w:fldChar w:fldCharType="separate"/>
        </w:r>
        <w:r w:rsidR="00105F15">
          <w:rPr>
            <w:noProof/>
            <w:color w:val="7F7F7F" w:themeColor="text1" w:themeTint="80"/>
          </w:rPr>
          <w:t>2</w:t>
        </w:r>
        <w:r w:rsidRPr="00635558">
          <w:rPr>
            <w:color w:val="7F7F7F" w:themeColor="text1" w:themeTint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36B63" w14:textId="77777777" w:rsidR="00D433EC" w:rsidRDefault="00D433EC" w:rsidP="00F5406A">
      <w:r>
        <w:separator/>
      </w:r>
    </w:p>
  </w:footnote>
  <w:footnote w:type="continuationSeparator" w:id="0">
    <w:p w14:paraId="4CA050BE" w14:textId="77777777" w:rsidR="00D433EC" w:rsidRDefault="00D433EC" w:rsidP="00F54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8AA35" w14:textId="77777777" w:rsidR="00635558" w:rsidRDefault="00635558" w:rsidP="00635558">
    <w:pPr>
      <w:pStyle w:val="Header"/>
      <w:tabs>
        <w:tab w:val="left" w:pos="6379"/>
      </w:tabs>
    </w:pPr>
    <w:r w:rsidRPr="00B16A49">
      <w:rPr>
        <w:smallCaps/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0D3399DB" wp14:editId="0FA20B94">
          <wp:simplePos x="0" y="0"/>
          <wp:positionH relativeFrom="margin">
            <wp:posOffset>-14605</wp:posOffset>
          </wp:positionH>
          <wp:positionV relativeFrom="page">
            <wp:posOffset>228600</wp:posOffset>
          </wp:positionV>
          <wp:extent cx="1008380" cy="316865"/>
          <wp:effectExtent l="0" t="0" r="1270" b="6985"/>
          <wp:wrapNone/>
          <wp:docPr id="1" name="Grafik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awamo_logo_full_color_brand_only_v10.pn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80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6A4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A2D5E6" wp14:editId="3FF4CE0B">
              <wp:simplePos x="0" y="0"/>
              <wp:positionH relativeFrom="page">
                <wp:posOffset>9525</wp:posOffset>
              </wp:positionH>
              <wp:positionV relativeFrom="topMargin">
                <wp:posOffset>5715</wp:posOffset>
              </wp:positionV>
              <wp:extent cx="7550870" cy="684000"/>
              <wp:effectExtent l="0" t="0" r="0" b="1905"/>
              <wp:wrapNone/>
              <wp:docPr id="21" name="Rechteck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870" cy="68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F3B8FD" w14:textId="77777777" w:rsidR="00635558" w:rsidRPr="00635558" w:rsidRDefault="00112E5A" w:rsidP="00635558">
                          <w:pPr>
                            <w:ind w:right="1232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b/>
                              <w:smallCaps/>
                              <w:color w:val="7F7F7F" w:themeColor="text1" w:themeTint="80"/>
                            </w:rPr>
                            <w:t>hr</w:t>
                          </w:r>
                          <w:r w:rsidR="00635558" w:rsidRPr="00635558">
                            <w:rPr>
                              <w:smallCaps/>
                              <w:color w:val="7F7F7F" w:themeColor="text1" w:themeTint="80"/>
                            </w:rPr>
                            <w:t xml:space="preserve"> | </w:t>
                          </w:r>
                          <w:r>
                            <w:rPr>
                              <w:smallCaps/>
                              <w:color w:val="7F7F7F" w:themeColor="text1" w:themeTint="80"/>
                            </w:rPr>
                            <w:t>reference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A2D5E6" id="Rechteck 21" o:spid="_x0000_s1026" style="position:absolute;margin-left:.75pt;margin-top:.45pt;width:594.55pt;height:53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" fillcolor="#f2f2f2 [3052]" stroked="f" strokeweight="1pt">
              <v:textbox>
                <w:txbxContent>
                  <w:p w14:paraId="06F3B8FD" w14:textId="77777777" w:rsidR="00635558" w:rsidRPr="00635558" w:rsidRDefault="00112E5A" w:rsidP="00635558">
                    <w:pPr>
                      <w:ind w:right="1232"/>
                      <w:jc w:val="right"/>
                      <w:rPr>
                        <w:color w:val="7F7F7F" w:themeColor="text1" w:themeTint="80"/>
                      </w:rPr>
                    </w:pPr>
                    <w:r>
                      <w:rPr>
                        <w:b/>
                        <w:smallCaps/>
                        <w:color w:val="7F7F7F" w:themeColor="text1" w:themeTint="80"/>
                      </w:rPr>
                      <w:t>hr</w:t>
                    </w:r>
                    <w:r w:rsidR="00635558" w:rsidRPr="00635558">
                      <w:rPr>
                        <w:smallCaps/>
                        <w:color w:val="7F7F7F" w:themeColor="text1" w:themeTint="80"/>
                      </w:rPr>
                      <w:t xml:space="preserve"> | </w:t>
                    </w:r>
                    <w:r>
                      <w:rPr>
                        <w:smallCaps/>
                        <w:color w:val="7F7F7F" w:themeColor="text1" w:themeTint="80"/>
                      </w:rPr>
                      <w:t>reference form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BD4D3" w14:textId="77777777" w:rsidR="00F5406A" w:rsidRDefault="00635558" w:rsidP="00635558">
    <w:pPr>
      <w:pStyle w:val="Header"/>
      <w:tabs>
        <w:tab w:val="left" w:pos="6379"/>
      </w:tabs>
    </w:pPr>
    <w:r w:rsidRPr="00B16A49">
      <w:rPr>
        <w:smallCaps/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2D914EA5" wp14:editId="3A82D0D4">
          <wp:simplePos x="0" y="0"/>
          <wp:positionH relativeFrom="margin">
            <wp:posOffset>-538480</wp:posOffset>
          </wp:positionH>
          <wp:positionV relativeFrom="page">
            <wp:posOffset>228600</wp:posOffset>
          </wp:positionV>
          <wp:extent cx="1008380" cy="316865"/>
          <wp:effectExtent l="0" t="0" r="1270" b="6985"/>
          <wp:wrapNone/>
          <wp:docPr id="4" name="Grafik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awamo_logo_full_color_brand_only_v10.pn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80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6A49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7923A65" wp14:editId="4FD70550">
              <wp:simplePos x="0" y="0"/>
              <wp:positionH relativeFrom="page">
                <wp:posOffset>9525</wp:posOffset>
              </wp:positionH>
              <wp:positionV relativeFrom="topMargin">
                <wp:posOffset>5715</wp:posOffset>
              </wp:positionV>
              <wp:extent cx="7550870" cy="684000"/>
              <wp:effectExtent l="0" t="0" r="0" b="1905"/>
              <wp:wrapNone/>
              <wp:docPr id="128" name="Rechteck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870" cy="68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283B51" w14:textId="77777777" w:rsidR="00635558" w:rsidRPr="00635558" w:rsidRDefault="00635558" w:rsidP="00635558">
                          <w:pPr>
                            <w:ind w:right="1232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635558">
                            <w:rPr>
                              <w:b/>
                              <w:smallCaps/>
                              <w:color w:val="7F7F7F" w:themeColor="text1" w:themeTint="80"/>
                            </w:rPr>
                            <w:t>Service Agreement</w:t>
                          </w:r>
                          <w:r w:rsidRPr="00635558">
                            <w:rPr>
                              <w:smallCaps/>
                              <w:color w:val="7F7F7F" w:themeColor="text1" w:themeTint="80"/>
                            </w:rPr>
                            <w:t xml:space="preserve"> | Private &amp;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23A65" id="Rechteck 128" o:spid="_x0000_s1027" style="position:absolute;margin-left:.75pt;margin-top:.45pt;width:594.55pt;height:53.8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" fillcolor="#f2f2f2 [3052]" stroked="f" strokeweight="1pt">
              <v:textbox>
                <w:txbxContent>
                  <w:p w14:paraId="2D283B51" w14:textId="77777777" w:rsidR="00635558" w:rsidRPr="00635558" w:rsidRDefault="00635558" w:rsidP="00635558">
                    <w:pPr>
                      <w:ind w:right="1232"/>
                      <w:jc w:val="right"/>
                      <w:rPr>
                        <w:color w:val="7F7F7F" w:themeColor="text1" w:themeTint="80"/>
                      </w:rPr>
                    </w:pPr>
                    <w:r w:rsidRPr="00635558">
                      <w:rPr>
                        <w:b/>
                        <w:smallCaps/>
                        <w:color w:val="7F7F7F" w:themeColor="text1" w:themeTint="80"/>
                      </w:rPr>
                      <w:t>Service Agreement</w:t>
                    </w:r>
                    <w:r w:rsidRPr="00635558">
                      <w:rPr>
                        <w:smallCaps/>
                        <w:color w:val="7F7F7F" w:themeColor="text1" w:themeTint="80"/>
                      </w:rPr>
                      <w:t xml:space="preserve"> | Private &amp; Confidential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04A10"/>
    <w:multiLevelType w:val="multilevel"/>
    <w:tmpl w:val="5E7AE5F0"/>
    <w:styleLink w:val="-List"/>
    <w:lvl w:ilvl="0">
      <w:start w:val="1"/>
      <w:numFmt w:val="decimal"/>
      <w:lvlText w:val="§ %1"/>
      <w:lvlJc w:val="left"/>
      <w:pPr>
        <w:ind w:left="680" w:hanging="680"/>
      </w:pPr>
      <w:rPr>
        <w:rFonts w:ascii="Calibri" w:hAnsi="Calibri" w:hint="default"/>
        <w:color w:val="FF9900" w:themeColor="accent3"/>
        <w:sz w:val="22"/>
      </w:rPr>
    </w:lvl>
    <w:lvl w:ilvl="1">
      <w:start w:val="1"/>
      <w:numFmt w:val="decimal"/>
      <w:lvlText w:val="§ %1.%2"/>
      <w:lvlJc w:val="left"/>
      <w:pPr>
        <w:ind w:left="1588" w:hanging="908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lvlText w:val="§ %1.%2.%3"/>
      <w:lvlJc w:val="left"/>
      <w:pPr>
        <w:ind w:left="2948" w:hanging="1360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69F52928"/>
    <w:multiLevelType w:val="hybridMultilevel"/>
    <w:tmpl w:val="45BE2164"/>
    <w:lvl w:ilvl="0" w:tplc="78DE3E68">
      <w:start w:val="1"/>
      <w:numFmt w:val="decimal"/>
      <w:lvlText w:val="§ %1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F15014"/>
    <w:multiLevelType w:val="multilevel"/>
    <w:tmpl w:val="DAA44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F96380"/>
    <w:multiLevelType w:val="hybridMultilevel"/>
    <w:tmpl w:val="3B0EF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574EB"/>
    <w:multiLevelType w:val="hybridMultilevel"/>
    <w:tmpl w:val="F18E53E2"/>
    <w:lvl w:ilvl="0" w:tplc="A1DA9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5A"/>
    <w:rsid w:val="000012D1"/>
    <w:rsid w:val="0000470D"/>
    <w:rsid w:val="00005448"/>
    <w:rsid w:val="000431DA"/>
    <w:rsid w:val="00071EAD"/>
    <w:rsid w:val="00087F9E"/>
    <w:rsid w:val="00090F1D"/>
    <w:rsid w:val="00097A34"/>
    <w:rsid w:val="000A2A16"/>
    <w:rsid w:val="000D2EA8"/>
    <w:rsid w:val="000E5E6A"/>
    <w:rsid w:val="00105F15"/>
    <w:rsid w:val="00112E5A"/>
    <w:rsid w:val="00125616"/>
    <w:rsid w:val="00167FF0"/>
    <w:rsid w:val="0018566B"/>
    <w:rsid w:val="00186426"/>
    <w:rsid w:val="001A7600"/>
    <w:rsid w:val="001E1C1E"/>
    <w:rsid w:val="001F3E5A"/>
    <w:rsid w:val="00212AF4"/>
    <w:rsid w:val="002272F8"/>
    <w:rsid w:val="00240FCD"/>
    <w:rsid w:val="00251F00"/>
    <w:rsid w:val="00264586"/>
    <w:rsid w:val="002A6ABA"/>
    <w:rsid w:val="002F5828"/>
    <w:rsid w:val="00325965"/>
    <w:rsid w:val="00341BDE"/>
    <w:rsid w:val="003431DE"/>
    <w:rsid w:val="00364307"/>
    <w:rsid w:val="003657E1"/>
    <w:rsid w:val="003810A1"/>
    <w:rsid w:val="0042279B"/>
    <w:rsid w:val="0044001C"/>
    <w:rsid w:val="00445997"/>
    <w:rsid w:val="004812B3"/>
    <w:rsid w:val="00481E52"/>
    <w:rsid w:val="00485002"/>
    <w:rsid w:val="004E3110"/>
    <w:rsid w:val="005060B5"/>
    <w:rsid w:val="005168F7"/>
    <w:rsid w:val="00556156"/>
    <w:rsid w:val="0055621C"/>
    <w:rsid w:val="00567841"/>
    <w:rsid w:val="00571BC9"/>
    <w:rsid w:val="00591049"/>
    <w:rsid w:val="005B2E94"/>
    <w:rsid w:val="005B4B61"/>
    <w:rsid w:val="005B555D"/>
    <w:rsid w:val="00604A2A"/>
    <w:rsid w:val="0060545F"/>
    <w:rsid w:val="00607747"/>
    <w:rsid w:val="00635558"/>
    <w:rsid w:val="00640421"/>
    <w:rsid w:val="0065346F"/>
    <w:rsid w:val="00655B0E"/>
    <w:rsid w:val="00671D52"/>
    <w:rsid w:val="0067459D"/>
    <w:rsid w:val="006B64B3"/>
    <w:rsid w:val="006D4191"/>
    <w:rsid w:val="0070466D"/>
    <w:rsid w:val="00735755"/>
    <w:rsid w:val="0074060B"/>
    <w:rsid w:val="00796200"/>
    <w:rsid w:val="00815B44"/>
    <w:rsid w:val="00863AED"/>
    <w:rsid w:val="00873315"/>
    <w:rsid w:val="00873D8F"/>
    <w:rsid w:val="008910A1"/>
    <w:rsid w:val="008A2556"/>
    <w:rsid w:val="008D7962"/>
    <w:rsid w:val="00910B0C"/>
    <w:rsid w:val="00922577"/>
    <w:rsid w:val="00936F6F"/>
    <w:rsid w:val="00975F44"/>
    <w:rsid w:val="00986DC6"/>
    <w:rsid w:val="009907B5"/>
    <w:rsid w:val="00990D65"/>
    <w:rsid w:val="009958B7"/>
    <w:rsid w:val="009E5BAE"/>
    <w:rsid w:val="00A072CA"/>
    <w:rsid w:val="00A152F1"/>
    <w:rsid w:val="00A56693"/>
    <w:rsid w:val="00A57366"/>
    <w:rsid w:val="00A60703"/>
    <w:rsid w:val="00A813A7"/>
    <w:rsid w:val="00A94B38"/>
    <w:rsid w:val="00AA496D"/>
    <w:rsid w:val="00AB3537"/>
    <w:rsid w:val="00AC2CA9"/>
    <w:rsid w:val="00B3585D"/>
    <w:rsid w:val="00B47FD7"/>
    <w:rsid w:val="00B722A8"/>
    <w:rsid w:val="00BA3242"/>
    <w:rsid w:val="00BD2800"/>
    <w:rsid w:val="00BD7E1C"/>
    <w:rsid w:val="00C20E5B"/>
    <w:rsid w:val="00C35598"/>
    <w:rsid w:val="00C83CB3"/>
    <w:rsid w:val="00CD4354"/>
    <w:rsid w:val="00CD6ECC"/>
    <w:rsid w:val="00CD72A5"/>
    <w:rsid w:val="00CE3F9F"/>
    <w:rsid w:val="00D433EC"/>
    <w:rsid w:val="00D47D8A"/>
    <w:rsid w:val="00D6572C"/>
    <w:rsid w:val="00D91A3E"/>
    <w:rsid w:val="00D91A77"/>
    <w:rsid w:val="00DB7B66"/>
    <w:rsid w:val="00DD723E"/>
    <w:rsid w:val="00DE58B6"/>
    <w:rsid w:val="00E40896"/>
    <w:rsid w:val="00E455F6"/>
    <w:rsid w:val="00E61134"/>
    <w:rsid w:val="00E83A13"/>
    <w:rsid w:val="00EE334F"/>
    <w:rsid w:val="00EF02BE"/>
    <w:rsid w:val="00F25BF4"/>
    <w:rsid w:val="00F5406A"/>
    <w:rsid w:val="00F90198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B20E4"/>
  <w15:chartTrackingRefBased/>
  <w15:docId w15:val="{CA6F07FC-0029-4368-BD3C-C68B894D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E5A"/>
    <w:pPr>
      <w:spacing w:after="0"/>
      <w:jc w:val="left"/>
    </w:pPr>
    <w:rPr>
      <w:rFonts w:ascii="Arial" w:eastAsia="Times New Roman" w:hAnsi="Arial" w:cs="Times New Roman"/>
      <w:szCs w:val="24"/>
      <w:lang w:val="de-CH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99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7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F9900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7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F9900" w:themeColor="accent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47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FF9900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0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06A"/>
  </w:style>
  <w:style w:type="paragraph" w:styleId="Footer">
    <w:name w:val="footer"/>
    <w:basedOn w:val="Normal"/>
    <w:link w:val="FooterChar"/>
    <w:uiPriority w:val="99"/>
    <w:unhideWhenUsed/>
    <w:rsid w:val="00F540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06A"/>
  </w:style>
  <w:style w:type="paragraph" w:styleId="CommentText">
    <w:name w:val="annotation text"/>
    <w:basedOn w:val="Normal"/>
    <w:link w:val="CommentTextChar"/>
    <w:unhideWhenUsed/>
    <w:rsid w:val="00F540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406A"/>
    <w:rPr>
      <w:sz w:val="20"/>
      <w:szCs w:val="20"/>
    </w:rPr>
  </w:style>
  <w:style w:type="table" w:styleId="TableGrid">
    <w:name w:val="Table Grid"/>
    <w:basedOn w:val="TableNormal"/>
    <w:uiPriority w:val="39"/>
    <w:rsid w:val="00F540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5406A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40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4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406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9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9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70D"/>
    <w:pPr>
      <w:contextualSpacing/>
    </w:pPr>
    <w:rPr>
      <w:rFonts w:asciiTheme="majorHAnsi" w:eastAsiaTheme="majorEastAsia" w:hAnsiTheme="majorHAnsi" w:cstheme="majorBidi"/>
      <w:b/>
      <w:color w:val="FF9900" w:themeColor="accent3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70D"/>
    <w:rPr>
      <w:rFonts w:asciiTheme="majorHAnsi" w:eastAsiaTheme="majorEastAsia" w:hAnsiTheme="majorHAnsi" w:cstheme="majorBidi"/>
      <w:b/>
      <w:color w:val="FF9900" w:themeColor="accent3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470D"/>
    <w:rPr>
      <w:rFonts w:asciiTheme="majorHAnsi" w:eastAsiaTheme="majorEastAsia" w:hAnsiTheme="majorHAnsi" w:cstheme="majorBidi"/>
      <w:color w:val="FF99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70D"/>
    <w:rPr>
      <w:rFonts w:asciiTheme="majorHAnsi" w:eastAsiaTheme="majorEastAsia" w:hAnsiTheme="majorHAnsi" w:cstheme="majorBidi"/>
      <w:color w:val="FF9900" w:themeColor="accent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70D"/>
    <w:rPr>
      <w:rFonts w:asciiTheme="majorHAnsi" w:eastAsiaTheme="majorEastAsia" w:hAnsiTheme="majorHAnsi" w:cstheme="majorBidi"/>
      <w:color w:val="FF9900" w:themeColor="accent3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4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544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70D"/>
    <w:rPr>
      <w:rFonts w:asciiTheme="majorHAnsi" w:eastAsiaTheme="majorEastAsia" w:hAnsiTheme="majorHAnsi" w:cstheme="majorBidi"/>
      <w:i/>
      <w:iCs/>
      <w:color w:val="FF9900" w:themeColor="accent3"/>
    </w:rPr>
  </w:style>
  <w:style w:type="character" w:styleId="IntenseReference">
    <w:name w:val="Intense Reference"/>
    <w:basedOn w:val="DefaultParagraphFont"/>
    <w:uiPriority w:val="32"/>
    <w:rsid w:val="0000470D"/>
    <w:rPr>
      <w:b/>
      <w:bCs/>
      <w:smallCaps/>
      <w:color w:val="006600" w:themeColor="text2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0470D"/>
    <w:pPr>
      <w:pBdr>
        <w:top w:val="single" w:sz="4" w:space="10" w:color="006600" w:themeColor="accent1"/>
        <w:bottom w:val="single" w:sz="4" w:space="10" w:color="006600" w:themeColor="accent1"/>
      </w:pBdr>
      <w:spacing w:before="360" w:after="360"/>
      <w:ind w:left="864" w:right="864"/>
      <w:jc w:val="center"/>
    </w:pPr>
    <w:rPr>
      <w:i/>
      <w:iCs/>
      <w:color w:val="006600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70D"/>
    <w:rPr>
      <w:i/>
      <w:iCs/>
      <w:color w:val="006600" w:themeColor="text2"/>
    </w:rPr>
  </w:style>
  <w:style w:type="character" w:styleId="IntenseEmphasis">
    <w:name w:val="Intense Emphasis"/>
    <w:basedOn w:val="DefaultParagraphFont"/>
    <w:uiPriority w:val="21"/>
    <w:qFormat/>
    <w:rsid w:val="0000470D"/>
    <w:rPr>
      <w:i/>
      <w:iCs/>
      <w:color w:val="006600" w:themeColor="text2"/>
    </w:rPr>
  </w:style>
  <w:style w:type="paragraph" w:customStyle="1" w:styleId="11">
    <w:name w:val="§ 1.1"/>
    <w:basedOn w:val="Normal"/>
    <w:link w:val="11Char"/>
    <w:autoRedefine/>
    <w:qFormat/>
    <w:rsid w:val="00567841"/>
    <w:pPr>
      <w:contextualSpacing/>
    </w:pPr>
    <w:rPr>
      <w:rFonts w:ascii="Calibri" w:hAnsi="Calibri"/>
    </w:rPr>
  </w:style>
  <w:style w:type="character" w:customStyle="1" w:styleId="11Char">
    <w:name w:val="§ 1.1 Char"/>
    <w:basedOn w:val="DefaultParagraphFont"/>
    <w:link w:val="11"/>
    <w:rsid w:val="00567841"/>
    <w:rPr>
      <w:rFonts w:ascii="Calibri" w:hAnsi="Calibri"/>
    </w:rPr>
  </w:style>
  <w:style w:type="numbering" w:customStyle="1" w:styleId="-List">
    <w:name w:val="§-List"/>
    <w:uiPriority w:val="99"/>
    <w:rsid w:val="00567841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12E5A"/>
    <w:pPr>
      <w:ind w:left="720"/>
    </w:pPr>
  </w:style>
  <w:style w:type="character" w:customStyle="1" w:styleId="font61">
    <w:name w:val="font61"/>
    <w:basedOn w:val="DefaultParagraphFont"/>
    <w:rsid w:val="00C35598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C35598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910B0C"/>
    <w:rPr>
      <w:color w:val="FF9900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10B0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wamo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sonal\Documents\Letters\20170512_awamo_DocumentTemplate_v03_PNE%20(002).dotx" TargetMode="External"/></Relationships>
</file>

<file path=word/theme/theme1.xml><?xml version="1.0" encoding="utf-8"?>
<a:theme xmlns:a="http://schemas.openxmlformats.org/drawingml/2006/main" name="awamoGmbH">
  <a:themeElements>
    <a:clrScheme name="awamoGmbH">
      <a:dk1>
        <a:sysClr val="windowText" lastClr="000000"/>
      </a:dk1>
      <a:lt1>
        <a:sysClr val="window" lastClr="FFFFFF"/>
      </a:lt1>
      <a:dk2>
        <a:srgbClr val="006600"/>
      </a:dk2>
      <a:lt2>
        <a:srgbClr val="CCCCCC"/>
      </a:lt2>
      <a:accent1>
        <a:srgbClr val="006600"/>
      </a:accent1>
      <a:accent2>
        <a:srgbClr val="66CC00"/>
      </a:accent2>
      <a:accent3>
        <a:srgbClr val="FF9900"/>
      </a:accent3>
      <a:accent4>
        <a:srgbClr val="666666"/>
      </a:accent4>
      <a:accent5>
        <a:srgbClr val="999999"/>
      </a:accent5>
      <a:accent6>
        <a:srgbClr val="CCCCCC"/>
      </a:accent6>
      <a:hlink>
        <a:srgbClr val="FF9900"/>
      </a:hlink>
      <a:folHlink>
        <a:srgbClr val="006600"/>
      </a:folHlink>
    </a:clrScheme>
    <a:fontScheme name="awam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CA3C67A749A443991A756CC31601A8" ma:contentTypeVersion="9" ma:contentTypeDescription="Ein neues Dokument erstellen." ma:contentTypeScope="" ma:versionID="da4d8d3f07f08c430c267b03276e12ad">
  <xsd:schema xmlns:xsd="http://www.w3.org/2001/XMLSchema" xmlns:xs="http://www.w3.org/2001/XMLSchema" xmlns:p="http://schemas.microsoft.com/office/2006/metadata/properties" xmlns:ns3="ea909461-fbe7-4c31-9b43-05143e010107" xmlns:ns4="5cc27599-76b7-4d02-8690-87a8b6ee05a1" targetNamespace="http://schemas.microsoft.com/office/2006/metadata/properties" ma:root="true" ma:fieldsID="5dde6b73620db2a725735fbd3ecfb8b2" ns3:_="" ns4:_="">
    <xsd:import namespace="ea909461-fbe7-4c31-9b43-05143e010107"/>
    <xsd:import namespace="5cc27599-76b7-4d02-8690-87a8b6ee0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9461-fbe7-4c31-9b43-05143e010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27599-76b7-4d02-8690-87a8b6ee0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B63F-0295-4EC9-B81C-A49EE31343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5A14E7-6B88-42A3-971A-9B504F527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78C06-7036-4A9E-9B45-B2BEE26E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09461-fbe7-4c31-9b43-05143e010107"/>
    <ds:schemaRef ds:uri="5cc27599-76b7-4d02-8690-87a8b6ee0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3668D7-25E8-4543-9198-D3C020FD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20170512_awamo_DocumentTemplate_v03_PNE (002).dotx</Template>
  <TotalTime>46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Julius Peter Oketayot</cp:lastModifiedBy>
  <cp:revision>4</cp:revision>
  <dcterms:created xsi:type="dcterms:W3CDTF">2020-01-15T11:40:00Z</dcterms:created>
  <dcterms:modified xsi:type="dcterms:W3CDTF">2020-02-26T09:15:00Z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0x0101000ECA3C67A749A443991A756CC31601A8</vt:lpwstr>
  </property>
</Properties>
</file>